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E39F6" w14:textId="6D276F6D" w:rsidR="00B823AA" w:rsidRDefault="00000000" w:rsidP="00264546">
      <w:pPr>
        <w:pStyle w:val="Title"/>
      </w:pPr>
      <w:sdt>
        <w:sdtPr>
          <w:alias w:val="Title:"/>
          <w:tag w:val="Title:"/>
          <w:id w:val="726351117"/>
          <w:placeholder>
            <w:docPart w:val="2D0F7CDD77B24E6C88E921731887C39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9461B6">
            <w:t xml:space="preserve">Reflective Paper for </w:t>
          </w:r>
          <w:r w:rsidR="00134C77">
            <w:t>ICP</w:t>
          </w:r>
        </w:sdtContent>
      </w:sdt>
    </w:p>
    <w:p w14:paraId="142C8C82" w14:textId="240894A4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>CS</w:t>
      </w:r>
      <w:r w:rsidR="00134C77">
        <w:rPr>
          <w:rFonts w:asciiTheme="majorHAnsi" w:eastAsiaTheme="majorEastAsia" w:hAnsiTheme="majorHAnsi" w:cstheme="majorBidi"/>
        </w:rPr>
        <w:t>313</w:t>
      </w:r>
      <w:r w:rsidRPr="00264546">
        <w:rPr>
          <w:rFonts w:asciiTheme="majorHAnsi" w:eastAsiaTheme="majorEastAsia" w:hAnsiTheme="majorHAnsi" w:cstheme="majorBidi"/>
        </w:rPr>
        <w:t>: I</w:t>
      </w:r>
      <w:r w:rsidR="00134C77">
        <w:rPr>
          <w:rFonts w:asciiTheme="majorHAnsi" w:eastAsiaTheme="majorEastAsia" w:hAnsiTheme="majorHAnsi" w:cstheme="majorBidi"/>
        </w:rPr>
        <w:t>ntermediate Computer Programming</w:t>
      </w:r>
    </w:p>
    <w:p w14:paraId="6BD163C0" w14:textId="435EFAE7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 xml:space="preserve">September </w:t>
      </w:r>
      <w:r w:rsidR="009461B6">
        <w:rPr>
          <w:rFonts w:asciiTheme="majorHAnsi" w:eastAsiaTheme="majorEastAsia" w:hAnsiTheme="majorHAnsi" w:cstheme="majorBidi"/>
        </w:rPr>
        <w:t>30</w:t>
      </w:r>
      <w:r w:rsidR="009461B6" w:rsidRPr="009461B6">
        <w:rPr>
          <w:rFonts w:asciiTheme="majorHAnsi" w:eastAsiaTheme="majorEastAsia" w:hAnsiTheme="majorHAnsi" w:cstheme="majorBidi"/>
          <w:vertAlign w:val="superscript"/>
        </w:rPr>
        <w:t>th</w:t>
      </w:r>
      <w:r w:rsidRPr="00264546">
        <w:rPr>
          <w:rFonts w:asciiTheme="majorHAnsi" w:eastAsiaTheme="majorEastAsia" w:hAnsiTheme="majorHAnsi" w:cstheme="majorBidi"/>
        </w:rPr>
        <w:t>, 2022</w:t>
      </w:r>
    </w:p>
    <w:p w14:paraId="42CF9FCA" w14:textId="77777777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>Bernd Osafo Opoku-Boadu</w:t>
      </w:r>
    </w:p>
    <w:p w14:paraId="3FEE48CD" w14:textId="2E0DF746" w:rsidR="00264546" w:rsidRDefault="00264546" w:rsidP="00264546">
      <w:pPr>
        <w:pStyle w:val="Title2"/>
        <w:rPr>
          <w:rFonts w:asciiTheme="majorHAnsi" w:eastAsiaTheme="majorEastAsia" w:hAnsiTheme="majorHAnsi" w:cstheme="majorBidi"/>
        </w:rPr>
      </w:pPr>
      <w:r w:rsidRPr="00264546">
        <w:rPr>
          <w:rFonts w:asciiTheme="majorHAnsi" w:eastAsiaTheme="majorEastAsia" w:hAnsiTheme="majorHAnsi" w:cstheme="majorBidi"/>
        </w:rPr>
        <w:t xml:space="preserve">Dr. </w:t>
      </w:r>
      <w:r w:rsidR="009461B6">
        <w:rPr>
          <w:rFonts w:asciiTheme="majorHAnsi" w:eastAsiaTheme="majorEastAsia" w:hAnsiTheme="majorHAnsi" w:cstheme="majorBidi"/>
        </w:rPr>
        <w:t xml:space="preserve">David </w:t>
      </w:r>
      <w:proofErr w:type="spellStart"/>
      <w:r>
        <w:rPr>
          <w:rFonts w:asciiTheme="majorHAnsi" w:eastAsiaTheme="majorEastAsia" w:hAnsiTheme="majorHAnsi" w:cstheme="majorBidi"/>
        </w:rPr>
        <w:t>Ebo</w:t>
      </w:r>
      <w:proofErr w:type="spellEnd"/>
      <w:r>
        <w:rPr>
          <w:rFonts w:asciiTheme="majorHAnsi" w:eastAsiaTheme="majorEastAsia" w:hAnsiTheme="majorHAnsi" w:cstheme="majorBidi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</w:rPr>
        <w:t>Agyepon-Yamoah</w:t>
      </w:r>
      <w:proofErr w:type="spellEnd"/>
    </w:p>
    <w:p w14:paraId="68124D8F" w14:textId="3231EA17" w:rsidR="00E81978" w:rsidRDefault="00264546" w:rsidP="00264546">
      <w:pPr>
        <w:pStyle w:val="Title2"/>
      </w:pPr>
      <w:r w:rsidRPr="00264546">
        <w:rPr>
          <w:rFonts w:asciiTheme="majorHAnsi" w:eastAsiaTheme="majorEastAsia" w:hAnsiTheme="majorHAnsi" w:cstheme="majorBidi"/>
        </w:rPr>
        <w:t>Cohort A</w:t>
      </w:r>
    </w:p>
    <w:p w14:paraId="1CECAA41" w14:textId="6FF34275" w:rsidR="00E81978" w:rsidRPr="00794B6C" w:rsidRDefault="00000000">
      <w:pPr>
        <w:pStyle w:val="SectionTitle"/>
        <w:rPr>
          <w:b/>
          <w:bCs/>
        </w:rPr>
      </w:pPr>
      <w:sdt>
        <w:sdtPr>
          <w:rPr>
            <w:b/>
            <w:bCs/>
          </w:rPr>
          <w:alias w:val="Section title:"/>
          <w:tag w:val="Section title:"/>
          <w:id w:val="984196707"/>
          <w:placeholder>
            <w:docPart w:val="F21F1A8410DC4EABB3867162D30C798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134C77" w:rsidRPr="00794B6C">
            <w:rPr>
              <w:b/>
              <w:bCs/>
            </w:rPr>
            <w:t>Reflective Paper for ICP</w:t>
          </w:r>
        </w:sdtContent>
      </w:sdt>
    </w:p>
    <w:p w14:paraId="00D85D3C" w14:textId="4C88C463" w:rsidR="00355DCA" w:rsidRDefault="00BE2FF2" w:rsidP="003659C1">
      <w:r>
        <w:t>After carefully reading through the instructions, I observed that there were three things involved: the airline, route and airport</w:t>
      </w:r>
      <w:r w:rsidR="00B7761C">
        <w:t xml:space="preserve">. This made me think of creating classes for each of them with methods that would communicate with each other to give the desired output </w:t>
      </w:r>
      <w:r w:rsidR="00946A3C">
        <w:t>which is a file containing flight paths</w:t>
      </w:r>
      <w:r w:rsidR="000972CA">
        <w:t xml:space="preserve">. </w:t>
      </w:r>
    </w:p>
    <w:p w14:paraId="35E2DB6A" w14:textId="40B2212A" w:rsidR="00F40748" w:rsidRDefault="00F40748" w:rsidP="003659C1">
      <w:r>
        <w:t xml:space="preserve">Initially, I was going to </w:t>
      </w:r>
      <w:r w:rsidR="00287675">
        <w:t>create a</w:t>
      </w:r>
      <w:r w:rsidR="0055556C">
        <w:t>n</w:t>
      </w:r>
      <w:r w:rsidR="00287675">
        <w:t xml:space="preserve"> output method in the solution class that calls other methods to calculate the total number of flights and get the flight paths. </w:t>
      </w:r>
      <w:r w:rsidR="0055556C">
        <w:t>However, after looking at it through the high-level approach, I realised that it is not a good way to structure code.</w:t>
      </w:r>
    </w:p>
    <w:p w14:paraId="74A0812E" w14:textId="6882AD2E" w:rsidR="00F40748" w:rsidRDefault="001A0C4A" w:rsidP="003659C1">
      <w:r>
        <w:t xml:space="preserve">In the end, I ended up </w:t>
      </w:r>
      <w:r w:rsidR="004A5BC0">
        <w:t>using a HashMap for most of the methods used. I chose it due</w:t>
      </w:r>
      <w:r w:rsidR="00065E0B">
        <w:t xml:space="preserve"> to how the time complexity to retrieving information from it is </w:t>
      </w:r>
      <w:proofErr w:type="gramStart"/>
      <w:r w:rsidR="00065E0B">
        <w:t>O(</w:t>
      </w:r>
      <w:proofErr w:type="gramEnd"/>
      <w:r w:rsidR="00065E0B">
        <w:t>1)</w:t>
      </w:r>
      <w:r w:rsidR="00717416">
        <w:t xml:space="preserve">. </w:t>
      </w:r>
      <w:r w:rsidR="000C4B93">
        <w:t>I used it to store the routes that each airplane takes</w:t>
      </w:r>
      <w:r w:rsidR="00CA70D6">
        <w:t xml:space="preserve"> and t</w:t>
      </w:r>
      <w:r w:rsidR="000C4B93">
        <w:t>he airport codes and the</w:t>
      </w:r>
      <w:r w:rsidR="00CA70D6">
        <w:t>ir</w:t>
      </w:r>
      <w:r w:rsidR="000C4B93">
        <w:t xml:space="preserve"> corresponding locations</w:t>
      </w:r>
      <w:r w:rsidR="00CA70D6">
        <w:t xml:space="preserve">. To make use of all the data in the </w:t>
      </w:r>
      <w:proofErr w:type="spellStart"/>
      <w:r w:rsidR="00CA70D6">
        <w:t>HashMaps</w:t>
      </w:r>
      <w:proofErr w:type="spellEnd"/>
      <w:r w:rsidR="00CA70D6">
        <w:t xml:space="preserve">, I implemented an algorithm that </w:t>
      </w:r>
      <w:r w:rsidR="0063282B">
        <w:t>searched for the flight paths that the airplane takes given the start country and city, and the city and country you want to land in using data from a file.</w:t>
      </w:r>
      <w:r w:rsidR="007C264B">
        <w:t xml:space="preserve"> </w:t>
      </w:r>
    </w:p>
    <w:p w14:paraId="28D7833D" w14:textId="61F53C20" w:rsidR="00D14820" w:rsidRDefault="00351029" w:rsidP="003659C1">
      <w:r>
        <w:t xml:space="preserve">This project has made me learn many lessons. The one that stands out the most is that knowledge of </w:t>
      </w:r>
      <w:r>
        <w:rPr>
          <w:b/>
          <w:bCs/>
        </w:rPr>
        <w:t xml:space="preserve">DATA STRUCTURES </w:t>
      </w:r>
      <w:r>
        <w:t>is essential. The</w:t>
      </w:r>
      <w:r w:rsidR="00CA203F">
        <w:t xml:space="preserve">re is no running from it so I have to embrace it and practice a lot. Another lesson I learnt is that properly establishing a high-level approach is critical to solving problems as it allows you to see what </w:t>
      </w:r>
      <w:r w:rsidR="00F40748">
        <w:t xml:space="preserve">exactly it is that you’re looking to do and then you can go ahead with the implementation. </w:t>
      </w:r>
      <w:r w:rsidR="00852B38">
        <w:t xml:space="preserve">Finally, I learned about regular </w:t>
      </w:r>
      <w:r w:rsidR="00202BDE">
        <w:t>expressions which can be used in search patterns</w:t>
      </w:r>
      <w:r w:rsidR="00835230">
        <w:t xml:space="preserve"> hence I used it </w:t>
      </w:r>
      <w:r w:rsidR="00B1680C">
        <w:t xml:space="preserve">in the airport csv file to help with </w:t>
      </w:r>
      <w:r w:rsidR="006E5CEA">
        <w:t xml:space="preserve">finding the airline code, city and country. </w:t>
      </w:r>
    </w:p>
    <w:p w14:paraId="66C204EC" w14:textId="77777777" w:rsidR="006E5CEA" w:rsidRPr="00351029" w:rsidRDefault="006E5CEA" w:rsidP="003659C1"/>
    <w:p w14:paraId="7B6A2B64" w14:textId="586371A2" w:rsidR="000972CA" w:rsidRPr="00C31D30" w:rsidRDefault="00A77404" w:rsidP="003659C1">
      <w:r>
        <w:tab/>
      </w:r>
    </w:p>
    <w:sectPr w:rsidR="000972CA" w:rsidRPr="00C31D30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EC4A0" w14:textId="77777777" w:rsidR="00A24955" w:rsidRDefault="00A24955">
      <w:pPr>
        <w:spacing w:line="240" w:lineRule="auto"/>
      </w:pPr>
      <w:r>
        <w:separator/>
      </w:r>
    </w:p>
    <w:p w14:paraId="380A0232" w14:textId="77777777" w:rsidR="00A24955" w:rsidRDefault="00A24955"/>
  </w:endnote>
  <w:endnote w:type="continuationSeparator" w:id="0">
    <w:p w14:paraId="56B14F3A" w14:textId="77777777" w:rsidR="00A24955" w:rsidRDefault="00A24955">
      <w:pPr>
        <w:spacing w:line="240" w:lineRule="auto"/>
      </w:pPr>
      <w:r>
        <w:continuationSeparator/>
      </w:r>
    </w:p>
    <w:p w14:paraId="6B393BCF" w14:textId="77777777" w:rsidR="00A24955" w:rsidRDefault="00A2495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7B4E4" w14:textId="77777777" w:rsidR="00A24955" w:rsidRDefault="00A24955">
      <w:pPr>
        <w:spacing w:line="240" w:lineRule="auto"/>
      </w:pPr>
      <w:r>
        <w:separator/>
      </w:r>
    </w:p>
    <w:p w14:paraId="5063521D" w14:textId="77777777" w:rsidR="00A24955" w:rsidRDefault="00A24955"/>
  </w:footnote>
  <w:footnote w:type="continuationSeparator" w:id="0">
    <w:p w14:paraId="1DF2790C" w14:textId="77777777" w:rsidR="00A24955" w:rsidRDefault="00A24955">
      <w:pPr>
        <w:spacing w:line="240" w:lineRule="auto"/>
      </w:pPr>
      <w:r>
        <w:continuationSeparator/>
      </w:r>
    </w:p>
    <w:p w14:paraId="7A1A91E7" w14:textId="77777777" w:rsidR="00A24955" w:rsidRDefault="00A2495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C8E58" w14:textId="4A1960BB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3349C57ACBC46B4B6A51F0E214D575A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066227">
          <w:rPr>
            <w:rStyle w:val="Strong"/>
          </w:rPr>
          <w:t>REFLECTIVE ESSAY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E08BE" w14:textId="16FE9727" w:rsidR="00E81978" w:rsidRDefault="005D3A03">
    <w:pPr>
      <w:pStyle w:val="Header"/>
      <w:rPr>
        <w:rStyle w:val="Strong"/>
      </w:rPr>
    </w:pPr>
    <w:r>
      <w:t>R</w:t>
    </w:r>
    <w:r w:rsidR="00066227">
      <w:t>EFLECTIVE ESSAY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54173578">
    <w:abstractNumId w:val="9"/>
  </w:num>
  <w:num w:numId="2" w16cid:durableId="357315503">
    <w:abstractNumId w:val="7"/>
  </w:num>
  <w:num w:numId="3" w16cid:durableId="1417555663">
    <w:abstractNumId w:val="6"/>
  </w:num>
  <w:num w:numId="4" w16cid:durableId="1202746551">
    <w:abstractNumId w:val="5"/>
  </w:num>
  <w:num w:numId="5" w16cid:durableId="128981011">
    <w:abstractNumId w:val="4"/>
  </w:num>
  <w:num w:numId="6" w16cid:durableId="1862432866">
    <w:abstractNumId w:val="8"/>
  </w:num>
  <w:num w:numId="7" w16cid:durableId="1202666244">
    <w:abstractNumId w:val="3"/>
  </w:num>
  <w:num w:numId="8" w16cid:durableId="143938517">
    <w:abstractNumId w:val="2"/>
  </w:num>
  <w:num w:numId="9" w16cid:durableId="2035034796">
    <w:abstractNumId w:val="1"/>
  </w:num>
  <w:num w:numId="10" w16cid:durableId="1170875356">
    <w:abstractNumId w:val="0"/>
  </w:num>
  <w:num w:numId="11" w16cid:durableId="1932275583">
    <w:abstractNumId w:val="9"/>
    <w:lvlOverride w:ilvl="0">
      <w:startOverride w:val="1"/>
    </w:lvlOverride>
  </w:num>
  <w:num w:numId="12" w16cid:durableId="1895852354">
    <w:abstractNumId w:val="13"/>
  </w:num>
  <w:num w:numId="13" w16cid:durableId="1205798912">
    <w:abstractNumId w:val="11"/>
  </w:num>
  <w:num w:numId="14" w16cid:durableId="1432042471">
    <w:abstractNumId w:val="10"/>
  </w:num>
  <w:num w:numId="15" w16cid:durableId="14272624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0tjSwtDAzNjA0MDdU0lEKTi0uzszPAykwrAUASciIfywAAAA="/>
  </w:docVars>
  <w:rsids>
    <w:rsidRoot w:val="00753882"/>
    <w:rsid w:val="00065E0B"/>
    <w:rsid w:val="00066227"/>
    <w:rsid w:val="000972CA"/>
    <w:rsid w:val="000C4B93"/>
    <w:rsid w:val="000D3F41"/>
    <w:rsid w:val="00134C77"/>
    <w:rsid w:val="001A0C4A"/>
    <w:rsid w:val="00202BDE"/>
    <w:rsid w:val="00217BF7"/>
    <w:rsid w:val="002310BA"/>
    <w:rsid w:val="00264546"/>
    <w:rsid w:val="00287675"/>
    <w:rsid w:val="00351029"/>
    <w:rsid w:val="00355DCA"/>
    <w:rsid w:val="003659C1"/>
    <w:rsid w:val="004A5BC0"/>
    <w:rsid w:val="00551A02"/>
    <w:rsid w:val="005534FA"/>
    <w:rsid w:val="0055556C"/>
    <w:rsid w:val="005D3A03"/>
    <w:rsid w:val="0063282B"/>
    <w:rsid w:val="00677510"/>
    <w:rsid w:val="006E5CEA"/>
    <w:rsid w:val="006F7114"/>
    <w:rsid w:val="00717416"/>
    <w:rsid w:val="00753882"/>
    <w:rsid w:val="00794B6C"/>
    <w:rsid w:val="007C264B"/>
    <w:rsid w:val="008002C0"/>
    <w:rsid w:val="00820EAC"/>
    <w:rsid w:val="00835230"/>
    <w:rsid w:val="00852B38"/>
    <w:rsid w:val="008C5323"/>
    <w:rsid w:val="008C7DD4"/>
    <w:rsid w:val="0093514C"/>
    <w:rsid w:val="009461B6"/>
    <w:rsid w:val="00946A3C"/>
    <w:rsid w:val="009A6A3B"/>
    <w:rsid w:val="00A24955"/>
    <w:rsid w:val="00A77404"/>
    <w:rsid w:val="00A827DE"/>
    <w:rsid w:val="00B1680C"/>
    <w:rsid w:val="00B7761C"/>
    <w:rsid w:val="00B823AA"/>
    <w:rsid w:val="00BA45DB"/>
    <w:rsid w:val="00BE2FF2"/>
    <w:rsid w:val="00BF4184"/>
    <w:rsid w:val="00C0601E"/>
    <w:rsid w:val="00C31D30"/>
    <w:rsid w:val="00CA203F"/>
    <w:rsid w:val="00CA70D6"/>
    <w:rsid w:val="00CD6E39"/>
    <w:rsid w:val="00CF6E91"/>
    <w:rsid w:val="00D14820"/>
    <w:rsid w:val="00D85B68"/>
    <w:rsid w:val="00E6004D"/>
    <w:rsid w:val="00E63F63"/>
    <w:rsid w:val="00E81978"/>
    <w:rsid w:val="00F379B7"/>
    <w:rsid w:val="00F40748"/>
    <w:rsid w:val="00F525FA"/>
    <w:rsid w:val="00F75C91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19BD45"/>
  <w15:chartTrackingRefBased/>
  <w15:docId w15:val="{577036C8-5B8C-480A-868C-7B3393D7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  <w:lang w:val="en-GB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nd\AppData\Local\Packages\Microsoft.Office.Desktop_8wekyb3d8bbwe\LocalCache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0F7CDD77B24E6C88E921731887C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69F48-FDBB-4015-983E-2D25C294ECA2}"/>
      </w:docPartPr>
      <w:docPartBody>
        <w:p w:rsidR="009F2B42" w:rsidRDefault="00000000">
          <w:pPr>
            <w:pStyle w:val="2D0F7CDD77B24E6C88E921731887C393"/>
          </w:pPr>
          <w:r>
            <w:t>[Title Here, up to 12 Words, on One to Two Lines]</w:t>
          </w:r>
        </w:p>
      </w:docPartBody>
    </w:docPart>
    <w:docPart>
      <w:docPartPr>
        <w:name w:val="F21F1A8410DC4EABB3867162D30C79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5DC464-A235-458D-99FD-D440A50B7E34}"/>
      </w:docPartPr>
      <w:docPartBody>
        <w:p w:rsidR="009F2B42" w:rsidRDefault="00000000">
          <w:pPr>
            <w:pStyle w:val="F21F1A8410DC4EABB3867162D30C798E"/>
          </w:pPr>
          <w:r>
            <w:t>[Title Here, up to 12 Words, on One to Two Lines]</w:t>
          </w:r>
        </w:p>
      </w:docPartBody>
    </w:docPart>
    <w:docPart>
      <w:docPartPr>
        <w:name w:val="93349C57ACBC46B4B6A51F0E214D5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61FD1-D974-4F7D-A2A8-E337423E4EAF}"/>
      </w:docPartPr>
      <w:docPartBody>
        <w:p w:rsidR="009F2B42" w:rsidRDefault="00000000">
          <w:pPr>
            <w:pStyle w:val="93349C57ACBC46B4B6A51F0E214D575A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EDD"/>
    <w:rsid w:val="00854EDD"/>
    <w:rsid w:val="009F2B42"/>
    <w:rsid w:val="00B8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D0F7CDD77B24E6C88E921731887C393">
    <w:name w:val="2D0F7CDD77B24E6C88E921731887C39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F21F1A8410DC4EABB3867162D30C798E">
    <w:name w:val="F21F1A8410DC4EABB3867162D30C798E"/>
  </w:style>
  <w:style w:type="paragraph" w:customStyle="1" w:styleId="93349C57ACBC46B4B6A51F0E214D575A">
    <w:name w:val="93349C57ACBC46B4B6A51F0E214D57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REFLECTIVE ESSAY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482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Reflective Paper for ICP</vt:lpstr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Reflective Paper for ICP</dc:title>
  <dc:subject/>
  <dc:creator>Bernd</dc:creator>
  <cp:keywords/>
  <dc:description/>
  <cp:lastModifiedBy>ob.bernd@gmail.com</cp:lastModifiedBy>
  <cp:revision>4</cp:revision>
  <dcterms:created xsi:type="dcterms:W3CDTF">2022-09-30T09:53:00Z</dcterms:created>
  <dcterms:modified xsi:type="dcterms:W3CDTF">2022-10-01T23:20:00Z</dcterms:modified>
</cp:coreProperties>
</file>